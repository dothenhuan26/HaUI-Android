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8F23" w14:textId="6DA42F34" w:rsidR="003D5A15" w:rsidRDefault="00A536C8" w:rsidP="00A536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C8">
        <w:rPr>
          <w:rFonts w:ascii="Times New Roman" w:hAnsi="Times New Roman" w:cs="Times New Roman"/>
          <w:b/>
          <w:sz w:val="28"/>
          <w:szCs w:val="28"/>
        </w:rPr>
        <w:t xml:space="preserve">BÁO CÁO </w:t>
      </w:r>
      <w:r w:rsidR="00AC6622">
        <w:rPr>
          <w:rFonts w:ascii="Times New Roman" w:hAnsi="Times New Roman" w:cs="Times New Roman"/>
          <w:b/>
          <w:sz w:val="28"/>
          <w:szCs w:val="28"/>
        </w:rPr>
        <w:t>TX2</w:t>
      </w:r>
    </w:p>
    <w:p w14:paraId="50763896" w14:textId="77777777"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3CB">
        <w:rPr>
          <w:rFonts w:ascii="Times New Roman" w:hAnsi="Times New Roman" w:cs="Times New Roman"/>
          <w:b/>
          <w:sz w:val="28"/>
          <w:szCs w:val="28"/>
        </w:rPr>
        <w:t>Thông tin chung</w:t>
      </w:r>
    </w:p>
    <w:p w14:paraId="6265AA88" w14:textId="66618E6E" w:rsidR="00A536C8" w:rsidRDefault="00690AFF" w:rsidP="00A51BC0">
      <w:pPr>
        <w:pStyle w:val="ListParagraph"/>
        <w:numPr>
          <w:ilvl w:val="0"/>
          <w:numId w:val="2"/>
        </w:numPr>
        <w:tabs>
          <w:tab w:val="left" w:leader="dot" w:pos="5812"/>
          <w:tab w:val="left" w:leader="dot" w:pos="9923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STT- h</w:t>
      </w:r>
      <w:r w:rsidR="00A536C8" w:rsidRPr="00CF73CB">
        <w:rPr>
          <w:rFonts w:ascii="Times New Roman" w:hAnsi="Times New Roman" w:cs="Times New Roman"/>
          <w:i/>
          <w:sz w:val="28"/>
          <w:szCs w:val="28"/>
        </w:rPr>
        <w:t>ọ tên:</w:t>
      </w:r>
      <w:r w:rsidR="00A51B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0C2F">
        <w:rPr>
          <w:rFonts w:ascii="Times New Roman" w:hAnsi="Times New Roman" w:cs="Times New Roman"/>
          <w:i/>
          <w:sz w:val="28"/>
          <w:szCs w:val="28"/>
        </w:rPr>
        <w:t>49-</w:t>
      </w:r>
      <w:r w:rsidR="0057478F">
        <w:rPr>
          <w:rFonts w:ascii="Times New Roman" w:hAnsi="Times New Roman" w:cs="Times New Roman"/>
          <w:i/>
          <w:sz w:val="28"/>
          <w:szCs w:val="28"/>
        </w:rPr>
        <w:t>Đỗ Thế Nhuận</w:t>
      </w:r>
      <w:r w:rsidR="0090025E">
        <w:rPr>
          <w:rFonts w:ascii="Times New Roman" w:hAnsi="Times New Roman" w:cs="Times New Roman"/>
          <w:i/>
          <w:sz w:val="28"/>
          <w:szCs w:val="28"/>
        </w:rPr>
        <w:tab/>
      </w:r>
      <w:r w:rsidR="0090025E"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36C8" w:rsidRPr="00CF73CB">
        <w:rPr>
          <w:rFonts w:ascii="Times New Roman" w:hAnsi="Times New Roman" w:cs="Times New Roman"/>
          <w:i/>
          <w:sz w:val="28"/>
          <w:szCs w:val="28"/>
        </w:rPr>
        <w:t>Mã sinh viên:</w:t>
      </w:r>
      <w:r w:rsidR="00AC66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C6622" w:rsidRPr="00A51BC0">
        <w:rPr>
          <w:rFonts w:ascii="Times New Roman" w:hAnsi="Times New Roman" w:cs="Times New Roman"/>
          <w:b/>
          <w:bCs/>
          <w:i/>
          <w:sz w:val="28"/>
          <w:szCs w:val="28"/>
        </w:rPr>
        <w:t>20</w:t>
      </w:r>
      <w:r w:rsidR="0057478F">
        <w:rPr>
          <w:rFonts w:ascii="Times New Roman" w:hAnsi="Times New Roman" w:cs="Times New Roman"/>
          <w:b/>
          <w:bCs/>
          <w:i/>
          <w:sz w:val="28"/>
          <w:szCs w:val="28"/>
        </w:rPr>
        <w:t>21600381</w:t>
      </w:r>
      <w:r w:rsidR="0090025E">
        <w:rPr>
          <w:rFonts w:ascii="Times New Roman" w:hAnsi="Times New Roman" w:cs="Times New Roman"/>
          <w:i/>
          <w:sz w:val="28"/>
          <w:szCs w:val="28"/>
        </w:rPr>
        <w:tab/>
      </w:r>
    </w:p>
    <w:p w14:paraId="714C0DA7" w14:textId="70061BD2" w:rsidR="0090025E" w:rsidRDefault="0090025E" w:rsidP="00A51BC0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923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Lớp:</w:t>
      </w:r>
      <w:r w:rsidR="00AC66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C6622" w:rsidRPr="00A51BC0">
        <w:rPr>
          <w:rFonts w:ascii="Times New Roman" w:hAnsi="Times New Roman" w:cs="Times New Roman"/>
          <w:b/>
          <w:bCs/>
          <w:i/>
          <w:sz w:val="28"/>
          <w:szCs w:val="28"/>
        </w:rPr>
        <w:t>20231IT6029002</w:t>
      </w:r>
      <w:r>
        <w:rPr>
          <w:rFonts w:ascii="Times New Roman" w:hAnsi="Times New Roman" w:cs="Times New Roman"/>
          <w:i/>
          <w:sz w:val="28"/>
          <w:szCs w:val="28"/>
        </w:rPr>
        <w:tab/>
        <w:t>Khóa</w:t>
      </w:r>
      <w:r w:rsidR="00AC66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C6622" w:rsidRPr="00A51BC0">
        <w:rPr>
          <w:rFonts w:ascii="Times New Roman" w:hAnsi="Times New Roman" w:cs="Times New Roman"/>
          <w:b/>
          <w:bCs/>
          <w:i/>
          <w:sz w:val="28"/>
          <w:szCs w:val="28"/>
        </w:rPr>
        <w:t>15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128684AA" w14:textId="0AC18838" w:rsidR="0083443D" w:rsidRDefault="0090025E" w:rsidP="00A51BC0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923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Học phần:</w:t>
      </w:r>
      <w:r w:rsidR="0083443D">
        <w:rPr>
          <w:rFonts w:ascii="Times New Roman" w:hAnsi="Times New Roman" w:cs="Times New Roman"/>
          <w:i/>
          <w:sz w:val="28"/>
          <w:szCs w:val="28"/>
        </w:rPr>
        <w:t>Phát triển ứng dụng cho thiết bị di động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0DB4AF3D" w14:textId="2A5ED10C" w:rsidR="00A536C8" w:rsidRDefault="0090025E" w:rsidP="00A51BC0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923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Bài:</w:t>
      </w:r>
      <w:r w:rsidR="00AC66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C6622" w:rsidRPr="00A51BC0">
        <w:rPr>
          <w:rFonts w:ascii="Times New Roman" w:hAnsi="Times New Roman" w:cs="Times New Roman"/>
          <w:b/>
          <w:bCs/>
          <w:i/>
          <w:sz w:val="28"/>
          <w:szCs w:val="28"/>
        </w:rPr>
        <w:t>kiểm tra TX2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67B37C77" w14:textId="08AFFF36" w:rsidR="0090025E" w:rsidRDefault="0090025E" w:rsidP="00A51BC0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923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Ngày </w:t>
      </w:r>
      <w:r w:rsidR="00AC6622" w:rsidRPr="00A51BC0"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 w:rsidR="00A51BC0" w:rsidRPr="00A51BC0"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="00AC6622" w:rsidRPr="00A51BC0">
        <w:rPr>
          <w:rFonts w:ascii="Times New Roman" w:hAnsi="Times New Roman" w:cs="Times New Roman"/>
          <w:b/>
          <w:bCs/>
          <w:i/>
          <w:sz w:val="28"/>
          <w:szCs w:val="28"/>
        </w:rPr>
        <w:t>/11/2023</w:t>
      </w:r>
      <w:r>
        <w:rPr>
          <w:rFonts w:ascii="Times New Roman" w:hAnsi="Times New Roman" w:cs="Times New Roman"/>
          <w:i/>
          <w:sz w:val="28"/>
          <w:szCs w:val="28"/>
        </w:rPr>
        <w:tab/>
        <w:t>Phòng TH</w:t>
      </w:r>
      <w:r w:rsidR="00AC66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C6622" w:rsidRPr="00A51BC0">
        <w:rPr>
          <w:rFonts w:ascii="Times New Roman" w:hAnsi="Times New Roman" w:cs="Times New Roman"/>
          <w:b/>
          <w:bCs/>
          <w:i/>
          <w:sz w:val="28"/>
          <w:szCs w:val="28"/>
        </w:rPr>
        <w:t>: 703 – PM2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6BBAE21B" w14:textId="0058E5F9" w:rsidR="0090025E" w:rsidRDefault="0090025E" w:rsidP="00A51BC0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923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Ca TH</w:t>
      </w:r>
      <w:r w:rsidR="00AC6622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51BC0" w:rsidRPr="001C4A7F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Ca 1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7B810FD4" w14:textId="647540C6" w:rsidR="00A536C8" w:rsidRPr="00CF73CB" w:rsidRDefault="00AC6622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 thực hiện</w:t>
      </w:r>
    </w:p>
    <w:p w14:paraId="393F0684" w14:textId="3FB33001" w:rsidR="00AC6622" w:rsidRDefault="00AC6622" w:rsidP="00AC66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Câu 1:</w:t>
      </w:r>
    </w:p>
    <w:p w14:paraId="46AB299A" w14:textId="0F4564F7" w:rsidR="00AC6622" w:rsidRDefault="00AC6622" w:rsidP="000E4DBD">
      <w:pPr>
        <w:pStyle w:val="ListParagraph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Giao diện Ativity1:</w:t>
      </w:r>
    </w:p>
    <w:p w14:paraId="743F031D" w14:textId="770127F4" w:rsidR="000E4DBD" w:rsidRPr="000E4DBD" w:rsidRDefault="00BB311E" w:rsidP="000E4DBD">
      <w:pPr>
        <w:pStyle w:val="ListParagraph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B311E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0266C0B8" wp14:editId="3AFBF6BC">
            <wp:extent cx="3073558" cy="5315223"/>
            <wp:effectExtent l="0" t="0" r="0" b="0"/>
            <wp:docPr id="156033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31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CFF5" w14:textId="3383A8AF" w:rsidR="00AC6622" w:rsidRDefault="00AC6622" w:rsidP="00AC6622">
      <w:pPr>
        <w:pStyle w:val="ListParagraph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Giao diện Activity2:</w:t>
      </w:r>
    </w:p>
    <w:p w14:paraId="5CEB2334" w14:textId="1AC20C9C" w:rsidR="000E4DBD" w:rsidRDefault="00BB311E" w:rsidP="00AC6622">
      <w:pPr>
        <w:pStyle w:val="ListParagraph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B311E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 wp14:anchorId="216A7ED6" wp14:editId="0D909A22">
            <wp:extent cx="2921150" cy="5302523"/>
            <wp:effectExtent l="0" t="0" r="0" b="0"/>
            <wp:docPr id="45565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57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59BB" w14:textId="77777777" w:rsidR="000E4DBD" w:rsidRDefault="000E4DBD" w:rsidP="00AC6622">
      <w:pPr>
        <w:pStyle w:val="ListParagraph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188A669" w14:textId="24ED362C" w:rsidR="00AC6622" w:rsidRDefault="00AC6622" w:rsidP="00AC66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Câu 2:</w:t>
      </w:r>
    </w:p>
    <w:p w14:paraId="3B4406AF" w14:textId="7EF1E385" w:rsidR="00A15989" w:rsidRDefault="00A15989" w:rsidP="00A15989">
      <w:pPr>
        <w:pStyle w:val="ListParagraph"/>
        <w:ind w:left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Menu</w:t>
      </w:r>
      <w:r w:rsidR="000E4DBD">
        <w:rPr>
          <w:rFonts w:ascii="Times New Roman" w:hAnsi="Times New Roman" w:cs="Times New Roman"/>
          <w:b/>
          <w:i/>
          <w:sz w:val="28"/>
          <w:szCs w:val="28"/>
        </w:rPr>
        <w:t>: kết quả xây dựng menu</w:t>
      </w:r>
    </w:p>
    <w:p w14:paraId="1F89EB87" w14:textId="5B7E207A" w:rsidR="00A15989" w:rsidRDefault="00BB311E" w:rsidP="00A15989">
      <w:pPr>
        <w:pStyle w:val="ListParagraph"/>
        <w:ind w:left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B311E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10B0D4D2" wp14:editId="6AE1305D">
            <wp:extent cx="2914800" cy="5296172"/>
            <wp:effectExtent l="0" t="0" r="0" b="0"/>
            <wp:docPr id="160570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09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F48D" w14:textId="4877B872" w:rsidR="000E4DBD" w:rsidRDefault="00A15989" w:rsidP="00A15989">
      <w:pPr>
        <w:pStyle w:val="ListParagraph"/>
        <w:ind w:left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Màn hình kết quả sau  </w:t>
      </w:r>
      <w:r w:rsidR="00BB311E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lần tập</w:t>
      </w:r>
      <w:r w:rsidR="000E4DB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E4DBD" w:rsidRPr="000E4DBD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ĐÃ</w:t>
      </w:r>
      <w:r w:rsidR="000E4DBD">
        <w:rPr>
          <w:rFonts w:ascii="Times New Roman" w:hAnsi="Times New Roman" w:cs="Times New Roman"/>
          <w:b/>
          <w:i/>
          <w:sz w:val="28"/>
          <w:szCs w:val="28"/>
        </w:rPr>
        <w:t xml:space="preserve"> valide hợp lệ dữ liệu</w:t>
      </w:r>
    </w:p>
    <w:p w14:paraId="603B4623" w14:textId="246B89AA" w:rsidR="00A15989" w:rsidRDefault="00A15989" w:rsidP="00A15989">
      <w:pPr>
        <w:pStyle w:val="ListParagraph"/>
        <w:ind w:left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B311E" w:rsidRPr="00BB311E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115F9F34" wp14:editId="1C6B4F75">
            <wp:extent cx="2908449" cy="5150115"/>
            <wp:effectExtent l="0" t="0" r="6350" b="0"/>
            <wp:docPr id="147091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15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11E" w:rsidRPr="00BB311E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4C8CF288" wp14:editId="564138F3">
            <wp:extent cx="3016405" cy="5315223"/>
            <wp:effectExtent l="0" t="0" r="0" b="0"/>
            <wp:docPr id="85333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3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294C" w14:textId="0A7F6A7F" w:rsidR="00A15989" w:rsidRDefault="00A15989" w:rsidP="000E4D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4DBD">
        <w:rPr>
          <w:rFonts w:ascii="Times New Roman" w:hAnsi="Times New Roman" w:cs="Times New Roman"/>
          <w:b/>
          <w:i/>
          <w:sz w:val="28"/>
          <w:szCs w:val="28"/>
        </w:rPr>
        <w:t>Câu 3: Đường dẫn và nội dung file sau lưu trữ:</w:t>
      </w:r>
    </w:p>
    <w:p w14:paraId="55254A46" w14:textId="791EF7B3" w:rsidR="000E4DBD" w:rsidRDefault="000E4DBD" w:rsidP="000E4DBD">
      <w:pPr>
        <w:ind w:left="144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Kết quả: </w:t>
      </w:r>
    </w:p>
    <w:p w14:paraId="502594DA" w14:textId="324EF816" w:rsidR="00BB311E" w:rsidRDefault="00BB311E" w:rsidP="000E4DBD">
      <w:pPr>
        <w:ind w:left="144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B311E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1A9026AE" wp14:editId="2728AE04">
            <wp:extent cx="3994355" cy="1352620"/>
            <wp:effectExtent l="0" t="0" r="6350" b="0"/>
            <wp:docPr id="97807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71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0A1C" w14:textId="47E08D87" w:rsidR="00BB311E" w:rsidRPr="000E4DBD" w:rsidRDefault="00BB311E" w:rsidP="000E4DBD">
      <w:pPr>
        <w:ind w:left="144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B311E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0CA26138" wp14:editId="4C784768">
            <wp:extent cx="4781796" cy="3778444"/>
            <wp:effectExtent l="0" t="0" r="0" b="0"/>
            <wp:docPr id="64118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80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DA50" w14:textId="77777777" w:rsidR="00AC6622" w:rsidRDefault="00AC6622" w:rsidP="00AC6622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D65998A" w14:textId="24D7F852" w:rsidR="00AC6622" w:rsidRDefault="00A15989" w:rsidP="00A159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Câu 4: Màn hình Activity 2 sau khi điều hướng với </w:t>
      </w:r>
      <w:r w:rsidR="00BB311E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lần thêm từ Activity 1</w:t>
      </w:r>
      <w:r w:rsidR="00BB311E">
        <w:rPr>
          <w:rFonts w:ascii="Times New Roman" w:hAnsi="Times New Roman" w:cs="Times New Roman"/>
          <w:b/>
          <w:i/>
          <w:sz w:val="28"/>
          <w:szCs w:val="28"/>
        </w:rPr>
        <w:br/>
      </w:r>
      <w:r w:rsidR="00BB311E" w:rsidRPr="00BB311E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0C5E2527" wp14:editId="12C407F6">
            <wp:extent cx="2965602" cy="5296172"/>
            <wp:effectExtent l="0" t="0" r="6350" b="0"/>
            <wp:docPr id="199686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5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59B2" w14:textId="5270C1F1" w:rsidR="00A15989" w:rsidRDefault="00A15989" w:rsidP="00A159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Câu 5: </w:t>
      </w:r>
    </w:p>
    <w:p w14:paraId="4ACD261C" w14:textId="14FAFD20" w:rsidR="00A15989" w:rsidRDefault="00A15989" w:rsidP="00A15989">
      <w:pPr>
        <w:pStyle w:val="ListParagraph"/>
        <w:ind w:left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Trở về: </w:t>
      </w:r>
      <w:r w:rsidRPr="00A15989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đã</w:t>
      </w:r>
      <w:r w:rsidR="00BB311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hoàn thành </w:t>
      </w:r>
    </w:p>
    <w:p w14:paraId="41C72477" w14:textId="7BB5566A" w:rsidR="00A15989" w:rsidRDefault="00A15989" w:rsidP="00A15989">
      <w:pPr>
        <w:pStyle w:val="ListParagraph"/>
        <w:ind w:left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Kết quả điều hướng sử dụng Implicit Intent</w:t>
      </w:r>
    </w:p>
    <w:p w14:paraId="76C110F9" w14:textId="77777777" w:rsidR="00616C28" w:rsidRPr="00CF73CB" w:rsidRDefault="00616C28" w:rsidP="00A15989">
      <w:pPr>
        <w:pStyle w:val="ListParagraph"/>
        <w:ind w:left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08252F6" w14:textId="300A8C30" w:rsidR="00A536C8" w:rsidRDefault="000E4DBD" w:rsidP="00616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G</w:t>
      </w:r>
      <w:r w:rsidR="00616C28">
        <w:rPr>
          <w:rFonts w:ascii="Times New Roman" w:hAnsi="Times New Roman" w:cs="Times New Roman"/>
          <w:b/>
          <w:i/>
          <w:sz w:val="28"/>
          <w:szCs w:val="28"/>
        </w:rPr>
        <w:t>hi chú khác</w:t>
      </w:r>
    </w:p>
    <w:p w14:paraId="5A7FA19B" w14:textId="3F3D027E" w:rsidR="00616C28" w:rsidRDefault="00616C28" w:rsidP="00616C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E75CE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ĐÃ/ CHƯA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hoàn thành </w:t>
      </w:r>
      <w:r w:rsidR="000E4DBD">
        <w:rPr>
          <w:rFonts w:ascii="Times New Roman" w:hAnsi="Times New Roman" w:cs="Times New Roman"/>
          <w:b/>
          <w:i/>
          <w:sz w:val="28"/>
          <w:szCs w:val="28"/>
        </w:rPr>
        <w:t>abc</w:t>
      </w:r>
    </w:p>
    <w:p w14:paraId="0A437602" w14:textId="454EBDCF" w:rsidR="00616C28" w:rsidRPr="00616C28" w:rsidRDefault="00616C28" w:rsidP="00616C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????</w:t>
      </w:r>
      <w:r w:rsidR="000E4DBD">
        <w:rPr>
          <w:rFonts w:ascii="Times New Roman" w:hAnsi="Times New Roman" w:cs="Times New Roman"/>
          <w:b/>
          <w:i/>
          <w:sz w:val="28"/>
          <w:szCs w:val="28"/>
        </w:rPr>
        <w:t>abc</w:t>
      </w:r>
    </w:p>
    <w:p w14:paraId="02B59DFC" w14:textId="083ACF45" w:rsidR="00CF73CB" w:rsidRPr="00CF73CB" w:rsidRDefault="00CF73CB" w:rsidP="00CF73CB">
      <w:pPr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Hà Nội, ngày</w:t>
      </w:r>
      <w:r w:rsidR="00616C28">
        <w:rPr>
          <w:rFonts w:ascii="Times New Roman" w:hAnsi="Times New Roman" w:cs="Times New Roman"/>
          <w:b/>
          <w:i/>
          <w:sz w:val="28"/>
          <w:szCs w:val="28"/>
        </w:rPr>
        <w:t xml:space="preserve"> 04</w:t>
      </w:r>
      <w:r w:rsidRPr="00CF73CB">
        <w:rPr>
          <w:rFonts w:ascii="Times New Roman" w:hAnsi="Times New Roman" w:cs="Times New Roman"/>
          <w:b/>
          <w:i/>
          <w:sz w:val="28"/>
          <w:szCs w:val="28"/>
        </w:rPr>
        <w:t>..tháng</w:t>
      </w:r>
      <w:r w:rsidR="00616C28">
        <w:rPr>
          <w:rFonts w:ascii="Times New Roman" w:hAnsi="Times New Roman" w:cs="Times New Roman"/>
          <w:b/>
          <w:i/>
          <w:sz w:val="28"/>
          <w:szCs w:val="28"/>
        </w:rPr>
        <w:t xml:space="preserve"> 11</w:t>
      </w:r>
      <w:r w:rsidRPr="00CF73CB">
        <w:rPr>
          <w:rFonts w:ascii="Times New Roman" w:hAnsi="Times New Roman" w:cs="Times New Roman"/>
          <w:b/>
          <w:i/>
          <w:sz w:val="28"/>
          <w:szCs w:val="28"/>
        </w:rPr>
        <w:t>.năm</w:t>
      </w:r>
      <w:r w:rsidR="00616C28">
        <w:rPr>
          <w:rFonts w:ascii="Times New Roman" w:hAnsi="Times New Roman" w:cs="Times New Roman"/>
          <w:b/>
          <w:i/>
          <w:sz w:val="28"/>
          <w:szCs w:val="28"/>
        </w:rPr>
        <w:t xml:space="preserve"> 2023</w:t>
      </w:r>
      <w:r w:rsidRPr="00CF73CB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0C7A6E45" w14:textId="478F461E" w:rsidR="00CF73CB" w:rsidRPr="00CF73CB" w:rsidRDefault="00CF73CB" w:rsidP="00CF73CB">
      <w:pPr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  </w:t>
      </w:r>
      <w:r w:rsidR="00BB311E">
        <w:rPr>
          <w:rFonts w:ascii="Times New Roman" w:hAnsi="Times New Roman" w:cs="Times New Roman"/>
          <w:b/>
          <w:i/>
          <w:sz w:val="28"/>
          <w:szCs w:val="28"/>
        </w:rPr>
        <w:t>Đỗ Thế Nhuận</w:t>
      </w:r>
    </w:p>
    <w:sectPr w:rsidR="00CF73CB" w:rsidRPr="00CF73CB" w:rsidSect="00A51BC0">
      <w:pgSz w:w="12240" w:h="15840"/>
      <w:pgMar w:top="709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0004E"/>
    <w:multiLevelType w:val="hybridMultilevel"/>
    <w:tmpl w:val="066CC8C6"/>
    <w:lvl w:ilvl="0" w:tplc="B6D490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447C32"/>
    <w:multiLevelType w:val="hybridMultilevel"/>
    <w:tmpl w:val="35C06B60"/>
    <w:lvl w:ilvl="0" w:tplc="065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991C69"/>
    <w:multiLevelType w:val="hybridMultilevel"/>
    <w:tmpl w:val="6DBADD5E"/>
    <w:lvl w:ilvl="0" w:tplc="678E0B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62C30"/>
    <w:multiLevelType w:val="hybridMultilevel"/>
    <w:tmpl w:val="EA0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E34D0"/>
    <w:multiLevelType w:val="hybridMultilevel"/>
    <w:tmpl w:val="74321E26"/>
    <w:lvl w:ilvl="0" w:tplc="618C9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683C"/>
    <w:multiLevelType w:val="hybridMultilevel"/>
    <w:tmpl w:val="1E6090DC"/>
    <w:lvl w:ilvl="0" w:tplc="FC0AD1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599109">
    <w:abstractNumId w:val="4"/>
  </w:num>
  <w:num w:numId="2" w16cid:durableId="178351723">
    <w:abstractNumId w:val="2"/>
  </w:num>
  <w:num w:numId="3" w16cid:durableId="48193339">
    <w:abstractNumId w:val="5"/>
  </w:num>
  <w:num w:numId="4" w16cid:durableId="893927231">
    <w:abstractNumId w:val="3"/>
  </w:num>
  <w:num w:numId="5" w16cid:durableId="1597863014">
    <w:abstractNumId w:val="1"/>
  </w:num>
  <w:num w:numId="6" w16cid:durableId="175728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22"/>
    <w:rsid w:val="000E4DBD"/>
    <w:rsid w:val="001C4A7F"/>
    <w:rsid w:val="0039743E"/>
    <w:rsid w:val="003D5A15"/>
    <w:rsid w:val="004E75CE"/>
    <w:rsid w:val="0057478F"/>
    <w:rsid w:val="00616C28"/>
    <w:rsid w:val="00690AFF"/>
    <w:rsid w:val="0074226B"/>
    <w:rsid w:val="007C131A"/>
    <w:rsid w:val="0083443D"/>
    <w:rsid w:val="00870FC9"/>
    <w:rsid w:val="008A7CBF"/>
    <w:rsid w:val="008F07A9"/>
    <w:rsid w:val="0090025E"/>
    <w:rsid w:val="00A15989"/>
    <w:rsid w:val="00A51BC0"/>
    <w:rsid w:val="00A536C8"/>
    <w:rsid w:val="00A80C2F"/>
    <w:rsid w:val="00AC6622"/>
    <w:rsid w:val="00BB311E"/>
    <w:rsid w:val="00CA25B2"/>
    <w:rsid w:val="00C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8E7E"/>
  <w15:chartTrackingRefBased/>
  <w15:docId w15:val="{3C3A7648-246D-4CDA-A965-9AB3936B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NHOC\IT6029_Android_BGDT_Full%20options\MauBCBaiTap_T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MauBCBaiTap_TH.dotx</Template>
  <TotalTime>134</TotalTime>
  <Pages>7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Dương</dc:creator>
  <cp:keywords/>
  <dc:description/>
  <cp:lastModifiedBy>Đỗ Nhuận</cp:lastModifiedBy>
  <cp:revision>14</cp:revision>
  <dcterms:created xsi:type="dcterms:W3CDTF">2023-11-04T04:41:00Z</dcterms:created>
  <dcterms:modified xsi:type="dcterms:W3CDTF">2023-11-04T07:43:00Z</dcterms:modified>
</cp:coreProperties>
</file>